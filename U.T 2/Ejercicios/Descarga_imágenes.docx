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2DF6" w14:textId="3AA7E92D" w:rsidR="00C3667E" w:rsidRPr="00221045" w:rsidRDefault="00221045" w:rsidP="00221045">
      <w:pPr>
        <w:pStyle w:val="Ttulo2"/>
        <w:spacing w:before="0"/>
        <w:ind w:left="225"/>
        <w:rPr>
          <w:rFonts w:ascii="Open Sans" w:hAnsi="Open Sans" w:cs="Open Sans"/>
          <w:b/>
          <w:bCs/>
          <w:color w:val="1D2125"/>
        </w:rPr>
      </w:pPr>
      <w:proofErr w:type="spellStart"/>
      <w:r w:rsidRPr="00221045">
        <w:rPr>
          <w:rFonts w:ascii="Open Sans" w:hAnsi="Open Sans" w:cs="Open Sans"/>
          <w:b/>
          <w:bCs/>
          <w:color w:val="1D2125"/>
        </w:rPr>
        <w:t>Acrividad</w:t>
      </w:r>
      <w:proofErr w:type="spellEnd"/>
      <w:r w:rsidRPr="00221045">
        <w:rPr>
          <w:rFonts w:ascii="Open Sans" w:hAnsi="Open Sans" w:cs="Open Sans"/>
          <w:b/>
          <w:bCs/>
          <w:color w:val="1D2125"/>
        </w:rPr>
        <w:t xml:space="preserve"> 16/1. Descarga imágenes</w:t>
      </w:r>
    </w:p>
    <w:p w14:paraId="46EBE3DA" w14:textId="410F5931" w:rsidR="00C3667E" w:rsidRDefault="00C3667E" w:rsidP="00C3667E">
      <w:pPr>
        <w:pStyle w:val="Ttulo1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bookmarkStart w:id="0" w:name="_Toc124756292"/>
      <w:r w:rsidRPr="00C3667E">
        <w:rPr>
          <w:b/>
          <w:bCs/>
          <w:color w:val="auto"/>
          <w:sz w:val="24"/>
          <w:szCs w:val="24"/>
        </w:rPr>
        <w:t>¿El cliente usa el mismo puerto para descargar las tres imágenes?</w:t>
      </w:r>
      <w:bookmarkEnd w:id="0"/>
    </w:p>
    <w:p w14:paraId="04DD8778" w14:textId="77777777" w:rsidR="00EC2017" w:rsidRPr="00EC2017" w:rsidRDefault="00EC2017" w:rsidP="00EC2017">
      <w:pPr>
        <w:rPr>
          <w:sz w:val="4"/>
          <w:szCs w:val="4"/>
        </w:rPr>
      </w:pPr>
    </w:p>
    <w:p w14:paraId="4D246F09" w14:textId="77777777" w:rsidR="00EC2017" w:rsidRDefault="00F56C0E" w:rsidP="00EC2017">
      <w:pPr>
        <w:ind w:left="708"/>
        <w:rPr>
          <w:sz w:val="24"/>
          <w:szCs w:val="24"/>
        </w:rPr>
      </w:pPr>
      <w:r w:rsidRPr="00EC2017">
        <w:rPr>
          <w:sz w:val="24"/>
          <w:szCs w:val="24"/>
        </w:rPr>
        <w:t>No utiliza los mismos puertos.</w:t>
      </w:r>
    </w:p>
    <w:p w14:paraId="7333A364" w14:textId="198CE470" w:rsidR="00D045BC" w:rsidRPr="00EC2017" w:rsidRDefault="00F56C0E" w:rsidP="00EC2017">
      <w:pPr>
        <w:ind w:left="708"/>
        <w:rPr>
          <w:sz w:val="24"/>
          <w:szCs w:val="24"/>
        </w:rPr>
      </w:pPr>
      <w:r>
        <w:br/>
      </w:r>
      <w:r w:rsidR="00297F97">
        <w:rPr>
          <w:noProof/>
        </w:rPr>
        <w:drawing>
          <wp:inline distT="0" distB="0" distL="0" distR="0" wp14:anchorId="2CE3ED81" wp14:editId="0FA87090">
            <wp:extent cx="5400040" cy="1733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0973" w14:textId="2DB6D796" w:rsidR="00F56C0E" w:rsidRDefault="00F56C0E" w:rsidP="00297F97">
      <w:pPr>
        <w:ind w:left="708"/>
        <w:jc w:val="center"/>
      </w:pPr>
      <w:r>
        <w:t>Foto 1</w:t>
      </w:r>
    </w:p>
    <w:p w14:paraId="5A79697C" w14:textId="3C3535EB" w:rsidR="00F56C0E" w:rsidRDefault="00297F97" w:rsidP="00297F97">
      <w:pPr>
        <w:ind w:left="708"/>
        <w:jc w:val="center"/>
      </w:pPr>
      <w:r>
        <w:rPr>
          <w:noProof/>
        </w:rPr>
        <w:drawing>
          <wp:inline distT="0" distB="0" distL="0" distR="0" wp14:anchorId="60625252" wp14:editId="13193135">
            <wp:extent cx="5400040" cy="1228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ADE5" w14:textId="67F7AC2E" w:rsidR="00F56C0E" w:rsidRDefault="00F56C0E" w:rsidP="00297F97">
      <w:pPr>
        <w:ind w:left="708"/>
        <w:jc w:val="center"/>
      </w:pPr>
      <w:r>
        <w:t>Foto 2</w:t>
      </w:r>
    </w:p>
    <w:p w14:paraId="23955EF8" w14:textId="0B12BC9D" w:rsidR="00F56C0E" w:rsidRDefault="00297F97" w:rsidP="00F56C0E">
      <w:pPr>
        <w:ind w:left="708"/>
      </w:pPr>
      <w:r>
        <w:rPr>
          <w:noProof/>
        </w:rPr>
        <w:drawing>
          <wp:inline distT="0" distB="0" distL="0" distR="0" wp14:anchorId="68DA9100" wp14:editId="0BDF9089">
            <wp:extent cx="5400040" cy="14179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E540" w14:textId="2BEDDE6E" w:rsidR="00F56C0E" w:rsidRDefault="00F56C0E" w:rsidP="00297F97">
      <w:pPr>
        <w:ind w:left="708"/>
        <w:jc w:val="center"/>
      </w:pPr>
      <w:r>
        <w:t>Foto 3</w:t>
      </w:r>
    </w:p>
    <w:p w14:paraId="5F7ADAFB" w14:textId="072FB1CB" w:rsidR="006A0A53" w:rsidRDefault="006A0A53" w:rsidP="00297F97">
      <w:pPr>
        <w:ind w:left="708"/>
        <w:jc w:val="center"/>
      </w:pPr>
    </w:p>
    <w:p w14:paraId="4BC46DB8" w14:textId="668124C4" w:rsidR="006A0A53" w:rsidRDefault="006A0A53" w:rsidP="00297F97">
      <w:pPr>
        <w:ind w:left="708"/>
        <w:jc w:val="center"/>
      </w:pPr>
    </w:p>
    <w:p w14:paraId="036C6B9E" w14:textId="77777777" w:rsidR="006A0A53" w:rsidRPr="00D045BC" w:rsidRDefault="006A0A53" w:rsidP="00297F97">
      <w:pPr>
        <w:ind w:left="708"/>
        <w:jc w:val="center"/>
      </w:pPr>
    </w:p>
    <w:p w14:paraId="6E7AFE71" w14:textId="36E9EAFC" w:rsidR="00C3667E" w:rsidRDefault="00C3667E" w:rsidP="00C3667E">
      <w:pPr>
        <w:pStyle w:val="Ttulo1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bookmarkStart w:id="1" w:name="_Toc124756293"/>
      <w:r w:rsidRPr="00C3667E">
        <w:rPr>
          <w:b/>
          <w:bCs/>
          <w:color w:val="auto"/>
          <w:sz w:val="24"/>
          <w:szCs w:val="24"/>
        </w:rPr>
        <w:t xml:space="preserve">¿Cuántos 3 </w:t>
      </w:r>
      <w:proofErr w:type="spellStart"/>
      <w:r w:rsidRPr="00C3667E">
        <w:rPr>
          <w:b/>
          <w:bCs/>
          <w:color w:val="auto"/>
          <w:sz w:val="24"/>
          <w:szCs w:val="24"/>
        </w:rPr>
        <w:t>way</w:t>
      </w:r>
      <w:proofErr w:type="spellEnd"/>
      <w:r w:rsidRPr="00C3667E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C3667E">
        <w:rPr>
          <w:b/>
          <w:bCs/>
          <w:color w:val="auto"/>
          <w:sz w:val="24"/>
          <w:szCs w:val="24"/>
        </w:rPr>
        <w:t>handshake</w:t>
      </w:r>
      <w:proofErr w:type="spellEnd"/>
      <w:r w:rsidRPr="00C3667E">
        <w:rPr>
          <w:b/>
          <w:bCs/>
          <w:color w:val="auto"/>
          <w:sz w:val="24"/>
          <w:szCs w:val="24"/>
        </w:rPr>
        <w:t xml:space="preserve"> se hacen?</w:t>
      </w:r>
      <w:bookmarkEnd w:id="1"/>
    </w:p>
    <w:p w14:paraId="46E89E90" w14:textId="77777777" w:rsidR="006A0A53" w:rsidRPr="006A0A53" w:rsidRDefault="006A0A53" w:rsidP="006A0A53">
      <w:pPr>
        <w:rPr>
          <w:sz w:val="2"/>
          <w:szCs w:val="2"/>
        </w:rPr>
      </w:pPr>
    </w:p>
    <w:p w14:paraId="35201C63" w14:textId="69CA2F13" w:rsidR="006A0A53" w:rsidRPr="006A0A53" w:rsidRDefault="006A0A53" w:rsidP="006A0A53">
      <w:pPr>
        <w:ind w:left="708" w:firstLine="12"/>
      </w:pPr>
      <w:r>
        <w:t>3</w:t>
      </w:r>
    </w:p>
    <w:p w14:paraId="35FC0855" w14:textId="59FE6CC0" w:rsidR="00D045BC" w:rsidRPr="00D045BC" w:rsidRDefault="006A0A53" w:rsidP="00297F97">
      <w:pPr>
        <w:ind w:left="708"/>
      </w:pPr>
      <w:r>
        <w:rPr>
          <w:noProof/>
        </w:rPr>
        <w:lastRenderedPageBreak/>
        <w:drawing>
          <wp:inline distT="0" distB="0" distL="0" distR="0" wp14:anchorId="109EE0D6" wp14:editId="6EE0B4CD">
            <wp:extent cx="5400040" cy="1031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1747" w14:textId="6517CC0F" w:rsidR="00C3667E" w:rsidRDefault="00C3667E" w:rsidP="00C3667E">
      <w:pPr>
        <w:pStyle w:val="Ttulo1"/>
        <w:numPr>
          <w:ilvl w:val="0"/>
          <w:numId w:val="10"/>
        </w:numPr>
        <w:rPr>
          <w:b/>
          <w:bCs/>
          <w:color w:val="auto"/>
          <w:sz w:val="24"/>
          <w:szCs w:val="24"/>
        </w:rPr>
      </w:pPr>
      <w:bookmarkStart w:id="2" w:name="_Toc124756294"/>
      <w:r w:rsidRPr="00C3667E">
        <w:rPr>
          <w:b/>
          <w:bCs/>
          <w:color w:val="auto"/>
          <w:sz w:val="24"/>
          <w:szCs w:val="24"/>
        </w:rPr>
        <w:t>¿Se descargan de forma secuencial (una detrás de otra)?</w:t>
      </w:r>
      <w:bookmarkEnd w:id="2"/>
    </w:p>
    <w:p w14:paraId="5CFC3BCE" w14:textId="77777777" w:rsidR="006A0A53" w:rsidRPr="006A0A53" w:rsidRDefault="006A0A53" w:rsidP="006A0A53">
      <w:pPr>
        <w:rPr>
          <w:sz w:val="2"/>
          <w:szCs w:val="2"/>
        </w:rPr>
      </w:pPr>
    </w:p>
    <w:p w14:paraId="3EF303AD" w14:textId="278DCF30" w:rsidR="006A0A53" w:rsidRPr="006A0A53" w:rsidRDefault="00221045" w:rsidP="00952247">
      <w:pPr>
        <w:ind w:left="708"/>
      </w:pPr>
      <w:r>
        <w:t>S</w:t>
      </w:r>
      <w:r w:rsidR="00952247">
        <w:t>e descargan en orden ya que hay trozos de paquete de forma desordenada y no aparecen todos juntos en Wireshark.</w:t>
      </w:r>
    </w:p>
    <w:p w14:paraId="212F32E0" w14:textId="37245B74" w:rsidR="006A0A53" w:rsidRDefault="00952247" w:rsidP="008B6155">
      <w:pPr>
        <w:ind w:left="720"/>
      </w:pPr>
      <w:r>
        <w:rPr>
          <w:noProof/>
        </w:rPr>
        <w:drawing>
          <wp:inline distT="0" distB="0" distL="0" distR="0" wp14:anchorId="08D53D6C" wp14:editId="484E6ECD">
            <wp:extent cx="5400040" cy="1155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8D7" w14:textId="7016261B" w:rsidR="008B6155" w:rsidRDefault="008B6155" w:rsidP="00211BAB">
      <w:pPr>
        <w:ind w:left="720"/>
      </w:pPr>
      <w:r>
        <w:t xml:space="preserve">HTML y RESULTADO de </w:t>
      </w:r>
      <w:proofErr w:type="spellStart"/>
      <w:r>
        <w:t>como</w:t>
      </w:r>
      <w:proofErr w:type="spellEnd"/>
      <w:r>
        <w:t xml:space="preserve"> queda la Página creada</w:t>
      </w:r>
    </w:p>
    <w:p w14:paraId="460368C0" w14:textId="3DA1CFC6" w:rsidR="00221045" w:rsidRDefault="00221045" w:rsidP="00221045">
      <w:pPr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03ACB82C" wp14:editId="14223047">
            <wp:extent cx="2186940" cy="12496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037" t="13271" r="5739" b="55185"/>
                    <a:stretch/>
                  </pic:blipFill>
                  <pic:spPr bwMode="auto">
                    <a:xfrm>
                      <a:off x="0" y="0"/>
                      <a:ext cx="2189108" cy="1250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2CBD4" w14:textId="63BE59E3" w:rsidR="00A208B6" w:rsidRPr="00221045" w:rsidRDefault="00A208B6" w:rsidP="00221045">
      <w:pPr>
        <w:ind w:left="720"/>
        <w:jc w:val="center"/>
      </w:pPr>
    </w:p>
    <w:sectPr w:rsidR="00A208B6" w:rsidRPr="00221045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1C34" w14:textId="77777777" w:rsidR="005D6045" w:rsidRDefault="005D6045" w:rsidP="00C85AB9">
      <w:pPr>
        <w:spacing w:after="0" w:line="240" w:lineRule="auto"/>
      </w:pPr>
      <w:r>
        <w:separator/>
      </w:r>
    </w:p>
  </w:endnote>
  <w:endnote w:type="continuationSeparator" w:id="0">
    <w:p w14:paraId="36A2E5FF" w14:textId="77777777" w:rsidR="005D6045" w:rsidRDefault="005D6045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9C8B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2F73BEB" w14:textId="77777777" w:rsidR="00AB79EC" w:rsidRDefault="00AB79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E2D3" w14:textId="77777777" w:rsidR="005D6045" w:rsidRDefault="005D6045" w:rsidP="00C85AB9">
      <w:pPr>
        <w:spacing w:after="0" w:line="240" w:lineRule="auto"/>
      </w:pPr>
      <w:r>
        <w:separator/>
      </w:r>
    </w:p>
  </w:footnote>
  <w:footnote w:type="continuationSeparator" w:id="0">
    <w:p w14:paraId="0D67F9C2" w14:textId="77777777" w:rsidR="005D6045" w:rsidRDefault="005D6045" w:rsidP="00C8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2B9"/>
    <w:multiLevelType w:val="hybridMultilevel"/>
    <w:tmpl w:val="4C6EA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7E"/>
    <w:rsid w:val="000A1DAD"/>
    <w:rsid w:val="001914BC"/>
    <w:rsid w:val="001F30D6"/>
    <w:rsid w:val="00211BAB"/>
    <w:rsid w:val="00221045"/>
    <w:rsid w:val="00264006"/>
    <w:rsid w:val="00275FD8"/>
    <w:rsid w:val="00297F97"/>
    <w:rsid w:val="002C61BE"/>
    <w:rsid w:val="002E4540"/>
    <w:rsid w:val="002F49A0"/>
    <w:rsid w:val="00322C24"/>
    <w:rsid w:val="003558DE"/>
    <w:rsid w:val="003656BF"/>
    <w:rsid w:val="0041572C"/>
    <w:rsid w:val="00441C9A"/>
    <w:rsid w:val="00592139"/>
    <w:rsid w:val="005D6045"/>
    <w:rsid w:val="005F3C0D"/>
    <w:rsid w:val="0065534C"/>
    <w:rsid w:val="0069362F"/>
    <w:rsid w:val="006A0A53"/>
    <w:rsid w:val="006E0BB3"/>
    <w:rsid w:val="006F3CA2"/>
    <w:rsid w:val="007111F2"/>
    <w:rsid w:val="00744C2E"/>
    <w:rsid w:val="00797E4D"/>
    <w:rsid w:val="00813821"/>
    <w:rsid w:val="008174CB"/>
    <w:rsid w:val="00844CFA"/>
    <w:rsid w:val="008611F3"/>
    <w:rsid w:val="008B6155"/>
    <w:rsid w:val="00952247"/>
    <w:rsid w:val="009A4DE2"/>
    <w:rsid w:val="009B10AE"/>
    <w:rsid w:val="009C4EE4"/>
    <w:rsid w:val="00A16135"/>
    <w:rsid w:val="00A208B6"/>
    <w:rsid w:val="00A474CE"/>
    <w:rsid w:val="00A62D3D"/>
    <w:rsid w:val="00AB79EC"/>
    <w:rsid w:val="00B1244C"/>
    <w:rsid w:val="00B469F2"/>
    <w:rsid w:val="00B858B3"/>
    <w:rsid w:val="00BE3A79"/>
    <w:rsid w:val="00C213D0"/>
    <w:rsid w:val="00C3667E"/>
    <w:rsid w:val="00C85AB9"/>
    <w:rsid w:val="00D045BC"/>
    <w:rsid w:val="00D5599B"/>
    <w:rsid w:val="00DC2CF1"/>
    <w:rsid w:val="00DD037B"/>
    <w:rsid w:val="00E31D79"/>
    <w:rsid w:val="00E4263F"/>
    <w:rsid w:val="00EA7997"/>
    <w:rsid w:val="00EB1F99"/>
    <w:rsid w:val="00EC2017"/>
    <w:rsid w:val="00F56C0E"/>
    <w:rsid w:val="00F648C3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8F07"/>
  <w15:chartTrackingRefBased/>
  <w15:docId w15:val="{A69F43F0-7F63-4872-B6BC-08EF3E9B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GRADO%20SUPERIOR\PLANTILLA%20EJERCICI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EJERCICIOS.dotx</Template>
  <TotalTime>3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pablo garcía-bermejo lópez</cp:lastModifiedBy>
  <cp:revision>7</cp:revision>
  <cp:lastPrinted>2023-01-26T07:51:00Z</cp:lastPrinted>
  <dcterms:created xsi:type="dcterms:W3CDTF">2023-01-26T07:47:00Z</dcterms:created>
  <dcterms:modified xsi:type="dcterms:W3CDTF">2023-01-26T07:51:00Z</dcterms:modified>
</cp:coreProperties>
</file>